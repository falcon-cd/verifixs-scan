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F2" w:rsidRPr="00771B9F" w:rsidRDefault="00FF3ADA" w:rsidP="008C2968">
      <w:pPr>
        <w:rPr>
          <w:noProof/>
        </w:rPr>
      </w:pPr>
      <w:r w:rsidRPr="00946114">
        <w:rPr>
          <w:rFonts w:ascii="Arial" w:hAnsi="Arial" w:cs="Arial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7F811" wp14:editId="40346211">
                <wp:simplePos x="0" y="0"/>
                <wp:positionH relativeFrom="column">
                  <wp:posOffset>5351145</wp:posOffset>
                </wp:positionH>
                <wp:positionV relativeFrom="paragraph">
                  <wp:posOffset>-333375</wp:posOffset>
                </wp:positionV>
                <wp:extent cx="1524000" cy="151447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ADA" w:rsidRPr="00FD5236" w:rsidRDefault="00FF3ADA" w:rsidP="00FF3A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FD5236">
                              <w:rPr>
                                <w:rFonts w:ascii="Arial" w:hAnsi="Arial" w:cs="Arial"/>
                                <w:b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/>
                              <w:pict>
                                <v:shape type="#_x0000_t75" style="width:120px;height:120px" stroked="f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  <w:p w:rsidR="00FF3ADA" w:rsidRPr="00FD5236" w:rsidRDefault="00FF3ADA" w:rsidP="00FF3A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523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ADT292DER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F811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21.35pt;margin-top:-26.25pt;width:120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" fillcolor="white [3201]" strokeweight=".5pt">
                <v:textbox>
                  <w:txbxContent>
                    <w:p w:rsidR="00FF3ADA" w:rsidRPr="00FD5236" w:rsidRDefault="00FF3ADA" w:rsidP="00FF3ADA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eastAsia="fr-FR"/>
                        </w:rPr>
                      </w:pPr>
                      <w:r w:rsidRPr="00FD5236">
                        <w:rPr>
                          <w:rFonts w:ascii="Arial" w:hAnsi="Arial" w:cs="Arial"/>
                          <w:b/>
                          <w:noProof/>
                          <w:sz w:val="20"/>
                          <w:szCs w:val="20"/>
                          <w:lang w:eastAsia="fr-FR"/>
                        </w:rPr>
                        <w:t/>
                        <w:pict>
                          <v:shape type="#_x0000_t75" style="width:120px;height:120px" stroked="f">
                            <v:imagedata r:id="rId16" o:title=""/>
                          </v:shape>
                        </w:pict>
                        <w:t/>
                      </w:r>
                    </w:p>
                    <w:p w:rsidR="00FF3ADA" w:rsidRPr="00FD5236" w:rsidRDefault="00FF3ADA" w:rsidP="00FF3AD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FD523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ADT292DER</w:t>
                      </w:r>
                    </w:p>
                  </w:txbxContent>
                </v:textbox>
              </v:shape>
            </w:pict>
          </mc:Fallback>
        </mc:AlternateContent>
      </w:r>
      <w:r w:rsidR="00837657">
        <w:rPr>
          <w:noProof/>
          <w:lang w:eastAsia="fr-FR"/>
        </w:rPr>
        <w:drawing>
          <wp:inline distT="0" distB="0" distL="0" distR="0" wp14:anchorId="3CBAF048" wp14:editId="6AA0C05D">
            <wp:extent cx="3067050" cy="442443"/>
            <wp:effectExtent l="0" t="0" r="0" b="0"/>
            <wp:docPr id="27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33" cy="44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F2" w:rsidRPr="00771B9F" w:rsidRDefault="00A340F2" w:rsidP="00A340F2">
      <w:pPr>
        <w:rPr>
          <w:noProof/>
        </w:rPr>
      </w:pPr>
    </w:p>
    <w:p w:rsidR="000E7C40" w:rsidRPr="00771B9F" w:rsidRDefault="000E7C40"/>
    <w:tbl>
      <w:tblPr>
        <w:tblStyle w:val="Grilledutableau"/>
        <w:tblpPr w:leftFromText="141" w:rightFromText="141" w:vertAnchor="text" w:horzAnchor="margin" w:tblpXSpec="center" w:tblpY="475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837657" w:rsidRPr="00CC60BB" w:rsidTr="00A06EC4">
        <w:trPr>
          <w:trHeight w:val="12609"/>
        </w:trPr>
        <w:tc>
          <w:tcPr>
            <w:tcW w:w="11448" w:type="dxa"/>
          </w:tcPr>
          <w:p w:rsidR="00837657" w:rsidRDefault="00837657" w:rsidP="00175333">
            <w:pPr>
              <w:pStyle w:val="Paragraphedeliste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 xml:space="preserve">                               </w:t>
            </w:r>
          </w:p>
          <w:p w:rsidR="00CC60BB" w:rsidRDefault="00CC60BB" w:rsidP="00175333">
            <w:pPr>
              <w:pStyle w:val="Paragraphedeliste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tbl>
            <w:tblPr>
              <w:tblStyle w:val="Grilledutableau"/>
              <w:tblpPr w:leftFromText="141" w:rightFromText="141" w:vertAnchor="text" w:horzAnchor="margin" w:tblpXSpec="center" w:tblpY="-1"/>
              <w:tblOverlap w:val="never"/>
              <w:tblW w:w="10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5"/>
              <w:gridCol w:w="7756"/>
            </w:tblGrid>
            <w:tr w:rsidR="00CC60BB" w:rsidTr="00E9166D">
              <w:trPr>
                <w:trHeight w:val="807"/>
              </w:trPr>
              <w:tc>
                <w:tcPr>
                  <w:tcW w:w="10991" w:type="dxa"/>
                  <w:gridSpan w:val="2"/>
                </w:tcPr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IDENTITE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Nom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Tenday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Post-nom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Tenday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Prenom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Chris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Sexe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Masculin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Date de naissance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2022-08-11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Etat civile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Célibataire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CC60BB" w:rsidRDefault="00CC60BB" w:rsidP="00175333">
            <w:pPr>
              <w:pStyle w:val="Paragraphedeliste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tbl>
            <w:tblPr>
              <w:tblStyle w:val="Grilledutableau"/>
              <w:tblpPr w:leftFromText="141" w:rightFromText="141" w:vertAnchor="text" w:horzAnchor="margin" w:tblpXSpec="center" w:tblpY="-1"/>
              <w:tblOverlap w:val="never"/>
              <w:tblW w:w="10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5"/>
              <w:gridCol w:w="7756"/>
            </w:tblGrid>
            <w:tr w:rsidR="00CC60BB" w:rsidTr="00E9166D">
              <w:trPr>
                <w:trHeight w:val="807"/>
              </w:trPr>
              <w:tc>
                <w:tcPr>
                  <w:tcW w:w="10991" w:type="dxa"/>
                  <w:gridSpan w:val="2"/>
                </w:tcPr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CONTACTS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Vos numéros de téléphone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0853010401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Vos adresses personnelles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Kinshasa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Vos adresses pour les 5 années précedentes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Kinshasa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CC60BB" w:rsidRDefault="00CC60BB" w:rsidP="00175333">
            <w:pPr>
              <w:pStyle w:val="Paragraphedeliste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tbl>
            <w:tblPr>
              <w:tblStyle w:val="Grilledutableau"/>
              <w:tblpPr w:leftFromText="141" w:rightFromText="141" w:vertAnchor="text" w:horzAnchor="margin" w:tblpXSpec="center" w:tblpY="-1"/>
              <w:tblOverlap w:val="never"/>
              <w:tblW w:w="10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5"/>
              <w:gridCol w:w="7756"/>
            </w:tblGrid>
            <w:tr w:rsidR="00CC60BB" w:rsidTr="00E9166D">
              <w:trPr>
                <w:trHeight w:val="807"/>
              </w:trPr>
              <w:tc>
                <w:tcPr>
                  <w:tcW w:w="10991" w:type="dxa"/>
                  <w:gridSpan w:val="2"/>
                </w:tcPr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INFORMATIONS JUDICIAIRE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${detail#3}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${detailData#3}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CC60BB" w:rsidRDefault="00CC60BB" w:rsidP="00175333">
            <w:pPr>
              <w:pStyle w:val="Paragraphedeliste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tbl>
            <w:tblPr>
              <w:tblStyle w:val="Grilledutableau"/>
              <w:tblpPr w:leftFromText="141" w:rightFromText="141" w:vertAnchor="text" w:horzAnchor="margin" w:tblpXSpec="center" w:tblpY="-1"/>
              <w:tblOverlap w:val="never"/>
              <w:tblW w:w="10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5"/>
              <w:gridCol w:w="7756"/>
            </w:tblGrid>
            <w:tr w:rsidR="00CC60BB" w:rsidTr="00E9166D">
              <w:trPr>
                <w:trHeight w:val="807"/>
              </w:trPr>
              <w:tc>
                <w:tcPr>
                  <w:tcW w:w="10991" w:type="dxa"/>
                  <w:gridSpan w:val="2"/>
                </w:tcPr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ENTREPRISE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Dénomination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RT-Group SARL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L'entreprise est-elle opérationnelle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Dsds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Adresse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Dsds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Date création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2022-08-03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Services de l'entreprise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Dsdsd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Nom des actionnaires (si possible)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Dsdsd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CC60BB" w:rsidRDefault="00CC60BB" w:rsidP="00175333">
            <w:pPr>
              <w:pStyle w:val="Paragraphedeliste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tbl>
            <w:tblPr>
              <w:tblStyle w:val="Grilledutableau"/>
              <w:tblpPr w:leftFromText="141" w:rightFromText="141" w:vertAnchor="text" w:horzAnchor="margin" w:tblpXSpec="center" w:tblpY="-1"/>
              <w:tblOverlap w:val="never"/>
              <w:tblW w:w="10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35"/>
              <w:gridCol w:w="7756"/>
            </w:tblGrid>
            <w:tr w:rsidR="00CC60BB" w:rsidTr="00E9166D">
              <w:trPr>
                <w:trHeight w:val="807"/>
              </w:trPr>
              <w:tc>
                <w:tcPr>
                  <w:tcW w:w="10991" w:type="dxa"/>
                  <w:gridSpan w:val="2"/>
                </w:tcPr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CRéDIT - DSDS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Banque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Rawbank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Motif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Dsds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Montant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213212USD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Souscription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0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Dernier paiement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0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Solde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>2121USD</w:t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CC60BB" w:rsidTr="00E9166D">
              <w:trPr>
                <w:trHeight w:val="70"/>
              </w:trPr>
              <w:tc>
                <w:tcPr>
                  <w:tcW w:w="3235" w:type="dxa"/>
                </w:tcPr>
                <w:p w:rsidR="00CC60BB" w:rsidRDefault="00CC60BB" w:rsidP="00CC60BB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sz w:val="20"/>
                      <w:szCs w:val="20"/>
                    </w:rPr>
                    <w:t>Echeance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9166D"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756" w:type="dxa"/>
                </w:tcPr>
                <w:p w:rsidR="00CC60BB" w:rsidRPr="00CC60BB" w:rsidRDefault="0044552B" w:rsidP="00CC60B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  <w:r w:rsidR="00CC60BB" w:rsidRPr="00CC60BB">
                    <w:rPr>
                      <w:sz w:val="20"/>
                      <w:szCs w:val="20"/>
                    </w:rPr>
                    <w:t>…</w:t>
                  </w:r>
                  <w:r w:rsidR="00613DD7">
                    <w:rPr>
                      <w:sz w:val="20"/>
                      <w:szCs w:val="20"/>
                    </w:rPr>
                    <w:t/>
                  </w:r>
                  <w:r w:rsidR="00CC60BB" w:rsidRPr="00CC60BB">
                    <w:rPr>
                      <w:sz w:val="20"/>
                      <w:szCs w:val="20"/>
                    </w:rPr>
                    <w:t>………………………………………………………………………………………………</w:t>
                  </w:r>
                  <w:r w:rsidR="00A06EC4">
                    <w:rPr>
                      <w:sz w:val="20"/>
                      <w:szCs w:val="20"/>
                    </w:rPr>
                    <w:t>…………………………………………………</w:t>
                  </w:r>
                </w:p>
                <w:p w:rsidR="00CC60BB" w:rsidRDefault="00CC60BB" w:rsidP="00CC60BB">
                  <w:pPr>
                    <w:pStyle w:val="Paragraphedeliste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837657" w:rsidRPr="00511395" w:rsidRDefault="00837657" w:rsidP="00447A9A">
            <w:pPr>
              <w:pStyle w:val="Paragraphedeliste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7201A7" w:rsidRPr="00837657" w:rsidRDefault="007201A7" w:rsidP="00837657">
      <w:pPr>
        <w:rPr>
          <w:lang w:val="en-US"/>
        </w:rPr>
      </w:pPr>
    </w:p>
    <w:sectPr w:rsidR="007201A7" w:rsidRPr="00837657" w:rsidSect="002D1C0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656" w:rsidRDefault="00192656">
      <w:pPr>
        <w:spacing w:line="240" w:lineRule="auto"/>
      </w:pPr>
      <w:r>
        <w:separator/>
      </w:r>
    </w:p>
    <w:p w:rsidR="00192656" w:rsidRDefault="00192656"/>
  </w:endnote>
  <w:endnote w:type="continuationSeparator" w:id="0">
    <w:p w:rsidR="00192656" w:rsidRDefault="00192656">
      <w:pPr>
        <w:spacing w:line="240" w:lineRule="auto"/>
      </w:pPr>
      <w:r>
        <w:continuationSeparator/>
      </w:r>
    </w:p>
    <w:p w:rsidR="00192656" w:rsidRDefault="001926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Pr="00CD5A89" w:rsidRDefault="007201A7">
    <w:pPr>
      <w:pStyle w:val="Pieddepage"/>
    </w:pPr>
  </w:p>
  <w:p w:rsidR="007201A7" w:rsidRPr="00CD5A89" w:rsidRDefault="007201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e libre : Forme 8" descr="Dégradé de verts dans u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orme libre : Forme 8" o:spid="_x0000_s1028" alt="Dégradé de verts dans u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656" w:rsidRDefault="00192656">
      <w:pPr>
        <w:spacing w:line="240" w:lineRule="auto"/>
      </w:pPr>
      <w:r>
        <w:separator/>
      </w:r>
    </w:p>
    <w:p w:rsidR="00192656" w:rsidRDefault="00192656"/>
  </w:footnote>
  <w:footnote w:type="continuationSeparator" w:id="0">
    <w:p w:rsidR="00192656" w:rsidRDefault="00192656">
      <w:pPr>
        <w:spacing w:line="240" w:lineRule="auto"/>
      </w:pPr>
      <w:r>
        <w:continuationSeparator/>
      </w:r>
    </w:p>
    <w:p w:rsidR="00192656" w:rsidRDefault="001926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Pr="00CD5A89" w:rsidRDefault="007201A7"/>
  <w:p w:rsidR="007201A7" w:rsidRPr="00CD5A89" w:rsidRDefault="007201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e libre : Forme 5" descr="Dégradé de verts dans u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orme libre : Forme 5" o:spid="_x0000_s1027" alt="Dégradé de verts dans u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84C4D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8C9AB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A48D54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56411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122ED3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C64E28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FA683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CE27B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465FF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2EFD4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6541D6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18286271"/>
    <w:multiLevelType w:val="hybridMultilevel"/>
    <w:tmpl w:val="9AF07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765D4"/>
    <w:multiLevelType w:val="hybridMultilevel"/>
    <w:tmpl w:val="91D64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82B4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FE44FBD"/>
    <w:multiLevelType w:val="hybridMultilevel"/>
    <w:tmpl w:val="ACB40EA4"/>
    <w:lvl w:ilvl="0" w:tplc="3FCC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1193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57"/>
    <w:rsid w:val="00064E3E"/>
    <w:rsid w:val="00077551"/>
    <w:rsid w:val="000A6E91"/>
    <w:rsid w:val="000E7C40"/>
    <w:rsid w:val="001817A4"/>
    <w:rsid w:val="00192656"/>
    <w:rsid w:val="001A035C"/>
    <w:rsid w:val="001D1771"/>
    <w:rsid w:val="0020743A"/>
    <w:rsid w:val="002400DD"/>
    <w:rsid w:val="002450DA"/>
    <w:rsid w:val="00263E3B"/>
    <w:rsid w:val="00263F1A"/>
    <w:rsid w:val="00264280"/>
    <w:rsid w:val="00272CEF"/>
    <w:rsid w:val="002A107B"/>
    <w:rsid w:val="002B06E9"/>
    <w:rsid w:val="002D1C03"/>
    <w:rsid w:val="002E7603"/>
    <w:rsid w:val="002F25FB"/>
    <w:rsid w:val="002F5404"/>
    <w:rsid w:val="00316D06"/>
    <w:rsid w:val="003251D1"/>
    <w:rsid w:val="003C40D1"/>
    <w:rsid w:val="003D23A0"/>
    <w:rsid w:val="0044064F"/>
    <w:rsid w:val="0044552B"/>
    <w:rsid w:val="00447A9A"/>
    <w:rsid w:val="004858C9"/>
    <w:rsid w:val="004870D2"/>
    <w:rsid w:val="004A10E9"/>
    <w:rsid w:val="0051170D"/>
    <w:rsid w:val="005E394D"/>
    <w:rsid w:val="006108F0"/>
    <w:rsid w:val="00613DD7"/>
    <w:rsid w:val="00662DFA"/>
    <w:rsid w:val="006B4542"/>
    <w:rsid w:val="006F038A"/>
    <w:rsid w:val="007201A7"/>
    <w:rsid w:val="00771B9F"/>
    <w:rsid w:val="007B4FC5"/>
    <w:rsid w:val="007E0DF2"/>
    <w:rsid w:val="007E1D3F"/>
    <w:rsid w:val="007F037C"/>
    <w:rsid w:val="00836A35"/>
    <w:rsid w:val="00837657"/>
    <w:rsid w:val="00865DB9"/>
    <w:rsid w:val="0089202B"/>
    <w:rsid w:val="008B5297"/>
    <w:rsid w:val="008C2968"/>
    <w:rsid w:val="00931B4F"/>
    <w:rsid w:val="009415D1"/>
    <w:rsid w:val="00947F34"/>
    <w:rsid w:val="00951B7D"/>
    <w:rsid w:val="009B2D7B"/>
    <w:rsid w:val="009D3F3C"/>
    <w:rsid w:val="009E5C48"/>
    <w:rsid w:val="009E67E7"/>
    <w:rsid w:val="00A06EC4"/>
    <w:rsid w:val="00A340F2"/>
    <w:rsid w:val="00A36725"/>
    <w:rsid w:val="00A75635"/>
    <w:rsid w:val="00AB3044"/>
    <w:rsid w:val="00AC5DB0"/>
    <w:rsid w:val="00B66C63"/>
    <w:rsid w:val="00B727BE"/>
    <w:rsid w:val="00CC60BB"/>
    <w:rsid w:val="00CD5A89"/>
    <w:rsid w:val="00CE3710"/>
    <w:rsid w:val="00CF2287"/>
    <w:rsid w:val="00CF43EF"/>
    <w:rsid w:val="00D0259E"/>
    <w:rsid w:val="00D33124"/>
    <w:rsid w:val="00D46B74"/>
    <w:rsid w:val="00D71DDD"/>
    <w:rsid w:val="00D73210"/>
    <w:rsid w:val="00D7325E"/>
    <w:rsid w:val="00DF1D6D"/>
    <w:rsid w:val="00E75F79"/>
    <w:rsid w:val="00E9166D"/>
    <w:rsid w:val="00EB63A0"/>
    <w:rsid w:val="00EC16CD"/>
    <w:rsid w:val="00EF1511"/>
    <w:rsid w:val="00F53D8B"/>
    <w:rsid w:val="00F65B05"/>
    <w:rsid w:val="00FE0263"/>
    <w:rsid w:val="00F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fr-FR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A89"/>
    <w:rPr>
      <w:rFonts w:ascii="Microsoft Sans Serif" w:hAnsi="Microsoft Sans Serif" w:cs="Microsoft Sans Serif"/>
      <w:sz w:val="24"/>
    </w:rPr>
  </w:style>
  <w:style w:type="paragraph" w:styleId="Titre1">
    <w:name w:val="heading 1"/>
    <w:basedOn w:val="Normal"/>
    <w:link w:val="Titre1Car"/>
    <w:autoRedefine/>
    <w:uiPriority w:val="2"/>
    <w:qFormat/>
    <w:rsid w:val="00CD5A89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itre2">
    <w:name w:val="heading 2"/>
    <w:basedOn w:val="Normal"/>
    <w:link w:val="Titre2Car"/>
    <w:uiPriority w:val="2"/>
    <w:unhideWhenUsed/>
    <w:qFormat/>
    <w:rsid w:val="00CD5A89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CD5A89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CD5A89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CD5A89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CD5A89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CD5A89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CD5A89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CD5A89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sid w:val="00CD5A89"/>
    <w:rPr>
      <w:rFonts w:ascii="Microsoft Sans Serif" w:hAnsi="Microsoft Sans Serif" w:cs="Microsoft Sans Serif"/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D5A89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itre1Car">
    <w:name w:val="Titre 1 Car"/>
    <w:basedOn w:val="Policepardfaut"/>
    <w:link w:val="Titre1"/>
    <w:uiPriority w:val="2"/>
    <w:rsid w:val="00CD5A89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re">
    <w:name w:val="Title"/>
    <w:basedOn w:val="Normal"/>
    <w:link w:val="TitreCar"/>
    <w:uiPriority w:val="1"/>
    <w:qFormat/>
    <w:rsid w:val="00CD5A89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"/>
    <w:rsid w:val="00CD5A89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-tte">
    <w:name w:val="header"/>
    <w:basedOn w:val="Normal"/>
    <w:link w:val="En-tteCar"/>
    <w:uiPriority w:val="99"/>
    <w:rsid w:val="00CD5A89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5A89"/>
    <w:rPr>
      <w:rFonts w:ascii="Microsoft Sans Serif" w:hAnsi="Microsoft Sans Serif" w:cs="Microsoft Sans Serif"/>
      <w:sz w:val="24"/>
    </w:rPr>
  </w:style>
  <w:style w:type="character" w:styleId="Textedelespacerserv">
    <w:name w:val="Placeholder Text"/>
    <w:basedOn w:val="Policepardfaut"/>
    <w:uiPriority w:val="99"/>
    <w:semiHidden/>
    <w:rsid w:val="00CD5A89"/>
    <w:rPr>
      <w:rFonts w:ascii="Microsoft Sans Serif" w:hAnsi="Microsoft Sans Serif" w:cs="Microsoft Sans Serif"/>
      <w:color w:val="808080"/>
    </w:rPr>
  </w:style>
  <w:style w:type="table" w:styleId="Grilledutableau">
    <w:name w:val="Table Grid"/>
    <w:basedOn w:val="TableauNormal"/>
    <w:uiPriority w:val="39"/>
    <w:rsid w:val="00CD5A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5Car">
    <w:name w:val="Titre 5 Car"/>
    <w:basedOn w:val="Policepardfaut"/>
    <w:link w:val="Titre5"/>
    <w:uiPriority w:val="2"/>
    <w:semiHidden/>
    <w:rsid w:val="00CD5A89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roite">
    <w:name w:val="Normal droite"/>
    <w:basedOn w:val="Normal"/>
    <w:qFormat/>
    <w:rsid w:val="00CD5A89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itre6Car">
    <w:name w:val="Titre 6 Car"/>
    <w:basedOn w:val="Policepardfaut"/>
    <w:link w:val="Titre6"/>
    <w:uiPriority w:val="2"/>
    <w:semiHidden/>
    <w:rsid w:val="00CD5A89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2"/>
    <w:semiHidden/>
    <w:rsid w:val="00CD5A89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CD5A89"/>
    <w:rPr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D5A89"/>
    <w:rPr>
      <w:rFonts w:ascii="Microsoft Sans Serif" w:hAnsi="Microsoft Sans Serif" w:cs="Microsoft Sans Serif"/>
      <w:sz w:val="24"/>
      <w:lang w:eastAsia="en-US"/>
    </w:rPr>
  </w:style>
  <w:style w:type="table" w:styleId="Grilledetableauclaire">
    <w:name w:val="Grid Table Light"/>
    <w:basedOn w:val="TableauNormal"/>
    <w:uiPriority w:val="40"/>
    <w:rsid w:val="00CD5A89"/>
    <w:rPr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2"/>
    <w:rsid w:val="00CD5A89"/>
    <w:rPr>
      <w:rFonts w:ascii="Franklin Gothic Demi" w:hAnsi="Franklin Gothic Demi" w:cs="Microsoft Sans Serif"/>
      <w:spacing w:val="40"/>
      <w:sz w:val="24"/>
    </w:rPr>
  </w:style>
  <w:style w:type="table" w:customStyle="1" w:styleId="Informationsdeventes">
    <w:name w:val="Informations de ventes"/>
    <w:basedOn w:val="TableauNormal"/>
    <w:uiPriority w:val="99"/>
    <w:rsid w:val="00CD5A89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eaudecontenu">
    <w:name w:val="Tableau de contenu"/>
    <w:basedOn w:val="TableauNormal"/>
    <w:uiPriority w:val="99"/>
    <w:rsid w:val="00CD5A89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itre9Car">
    <w:name w:val="Titre 9 Car"/>
    <w:basedOn w:val="Policepardfaut"/>
    <w:link w:val="Titre9"/>
    <w:uiPriority w:val="2"/>
    <w:semiHidden/>
    <w:rsid w:val="00CD5A89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eauTotal">
    <w:name w:val="Tableau Total"/>
    <w:basedOn w:val="TableauNormal"/>
    <w:uiPriority w:val="99"/>
    <w:rsid w:val="00CD5A89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simple2">
    <w:name w:val="Plain Table 2"/>
    <w:basedOn w:val="TableauNormal"/>
    <w:uiPriority w:val="42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CD5A89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e1">
    <w:name w:val="Style1"/>
    <w:basedOn w:val="Normal"/>
    <w:link w:val="CaractreStyle1"/>
    <w:qFormat/>
    <w:rsid w:val="00CD5A89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CaractreStyle1">
    <w:name w:val="Caractère Style1"/>
    <w:basedOn w:val="Policepardfaut"/>
    <w:link w:val="Style1"/>
    <w:rsid w:val="00CD5A89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2"/>
    <w:semiHidden/>
    <w:rsid w:val="00CD5A89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itre7Car">
    <w:name w:val="Titre 7 Car"/>
    <w:basedOn w:val="Policepardfaut"/>
    <w:link w:val="Titre7"/>
    <w:uiPriority w:val="2"/>
    <w:semiHidden/>
    <w:rsid w:val="00CD5A89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D5A89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D5A8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D5A89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D5A89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Normalcentr">
    <w:name w:val="Block Text"/>
    <w:basedOn w:val="Normal"/>
    <w:uiPriority w:val="99"/>
    <w:semiHidden/>
    <w:unhideWhenUsed/>
    <w:rsid w:val="00CD5A8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CD5A89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CD5A89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D5A89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CD5A89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CD5A89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ar"/>
    <w:uiPriority w:val="99"/>
    <w:rsid w:val="00CD5A89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eCar">
    <w:name w:val="Date Car"/>
    <w:basedOn w:val="Policepardfaut"/>
    <w:link w:val="Date"/>
    <w:uiPriority w:val="99"/>
    <w:rsid w:val="00CD5A89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customStyle="1" w:styleId="Mention">
    <w:name w:val="Mention"/>
    <w:basedOn w:val="Policepardfaut"/>
    <w:uiPriority w:val="99"/>
    <w:semiHidden/>
    <w:unhideWhenUsed/>
    <w:rsid w:val="00CD5A89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CD5A89"/>
    <w:pPr>
      <w:numPr>
        <w:numId w:val="11"/>
      </w:numPr>
    </w:pPr>
  </w:style>
  <w:style w:type="numbering" w:styleId="1ai">
    <w:name w:val="Outline List 1"/>
    <w:basedOn w:val="Aucuneliste"/>
    <w:uiPriority w:val="99"/>
    <w:semiHidden/>
    <w:unhideWhenUsed/>
    <w:rsid w:val="00CD5A89"/>
    <w:pPr>
      <w:numPr>
        <w:numId w:val="12"/>
      </w:numPr>
    </w:pPr>
  </w:style>
  <w:style w:type="character" w:styleId="CodeHTML">
    <w:name w:val="HTML Code"/>
    <w:basedOn w:val="Policepardfaut"/>
    <w:uiPriority w:val="99"/>
    <w:semiHidden/>
    <w:unhideWhenUsed/>
    <w:rsid w:val="00CD5A89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D5A89"/>
    <w:rPr>
      <w:rFonts w:ascii="Microsoft Sans Serif" w:hAnsi="Microsoft Sans Serif" w:cs="Microsoft Sans Serif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CD5A89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D5A89"/>
    <w:rPr>
      <w:rFonts w:ascii="Microsoft Sans Serif" w:hAnsi="Microsoft Sans Serif" w:cs="Microsoft Sans Serif"/>
      <w:i/>
      <w:iCs/>
      <w:sz w:val="24"/>
    </w:rPr>
  </w:style>
  <w:style w:type="character" w:styleId="DfinitionHTML">
    <w:name w:val="HTML Definition"/>
    <w:basedOn w:val="Policepardfaut"/>
    <w:uiPriority w:val="99"/>
    <w:semiHidden/>
    <w:unhideWhenUsed/>
    <w:rsid w:val="00CD5A89"/>
    <w:rPr>
      <w:rFonts w:ascii="Microsoft Sans Serif" w:hAnsi="Microsoft Sans Serif" w:cs="Microsoft Sans Serif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CD5A89"/>
    <w:rPr>
      <w:rFonts w:ascii="Microsoft Sans Serif" w:hAnsi="Microsoft Sans Serif" w:cs="Microsoft Sans Serif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CD5A89"/>
    <w:rPr>
      <w:rFonts w:ascii="Consolas" w:hAnsi="Consolas" w:cs="Microsoft Sans Serif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D5A89"/>
    <w:rPr>
      <w:rFonts w:ascii="Consolas" w:hAnsi="Consolas" w:cs="Microsoft Sans Serif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CD5A89"/>
    <w:rPr>
      <w:rFonts w:ascii="Microsoft Sans Serif" w:hAnsi="Microsoft Sans Serif" w:cs="Microsoft Sans Serif"/>
    </w:rPr>
  </w:style>
  <w:style w:type="character" w:styleId="ClavierHTML">
    <w:name w:val="HTML Keyboard"/>
    <w:basedOn w:val="Policepardfaut"/>
    <w:uiPriority w:val="99"/>
    <w:semiHidden/>
    <w:unhideWhenUsed/>
    <w:rsid w:val="00CD5A89"/>
    <w:rPr>
      <w:rFonts w:ascii="Consolas" w:hAnsi="Consolas" w:cs="Microsoft Sans Serif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5A8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5A89"/>
    <w:rPr>
      <w:rFonts w:ascii="Consolas" w:hAnsi="Consolas" w:cs="Microsoft Sans Seri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D5A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D5A8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D5A89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D5A89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D5A89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D5A89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D5A89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D5A89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D5A89"/>
    <w:pPr>
      <w:spacing w:after="100"/>
      <w:ind w:left="1920"/>
    </w:pPr>
  </w:style>
  <w:style w:type="character" w:styleId="Rfrenceple">
    <w:name w:val="Subtle Reference"/>
    <w:basedOn w:val="Policepardfaut"/>
    <w:uiPriority w:val="31"/>
    <w:semiHidden/>
    <w:unhideWhenUsed/>
    <w:qFormat/>
    <w:rsid w:val="00CD5A89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unhideWhenUsed/>
    <w:qFormat/>
    <w:rsid w:val="00CD5A89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bottom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bottom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bottom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bottom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bottom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bottom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CD5A89"/>
  </w:style>
  <w:style w:type="character" w:customStyle="1" w:styleId="Hashtag">
    <w:name w:val="Hashtag"/>
    <w:basedOn w:val="Policepardfaut"/>
    <w:uiPriority w:val="99"/>
    <w:semiHidden/>
    <w:unhideWhenUsed/>
    <w:rsid w:val="00CD5A89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D5A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D5A89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CD5A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D5A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D5A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D5A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D5A89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CD5A8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CD5A8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D5A8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D5A8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D5A8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CD5A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D5A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D5A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D5A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D5A89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D5A89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CD5A89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D5A89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D5A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D5A89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D5A89"/>
    <w:pPr>
      <w:numPr>
        <w:numId w:val="10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CD5A89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D5A89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D5A89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D5A89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D5A89"/>
    <w:pPr>
      <w:numPr>
        <w:numId w:val="5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D5A8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CD5A89"/>
  </w:style>
  <w:style w:type="paragraph" w:styleId="Textedemacro">
    <w:name w:val="macro"/>
    <w:link w:val="TextedemacroCar"/>
    <w:uiPriority w:val="99"/>
    <w:semiHidden/>
    <w:unhideWhenUsed/>
    <w:rsid w:val="00CD5A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D5A89"/>
    <w:rPr>
      <w:rFonts w:ascii="Consolas" w:hAnsi="Consolas" w:cs="Microsoft Sans Serif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D5A89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D5A89"/>
    <w:rPr>
      <w:rFonts w:ascii="Microsoft Sans Serif" w:hAnsi="Microsoft Sans Serif" w:cs="Microsoft Sans Serif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D5A89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D5A89"/>
    <w:rPr>
      <w:rFonts w:ascii="Microsoft Sans Serif" w:hAnsi="Microsoft Sans Serif" w:cs="Microsoft Sans Serif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D5A89"/>
    <w:pPr>
      <w:ind w:left="240" w:hanging="240"/>
    </w:pPr>
  </w:style>
  <w:style w:type="paragraph" w:styleId="TitreTR">
    <w:name w:val="toa heading"/>
    <w:basedOn w:val="Normal"/>
    <w:next w:val="Normal"/>
    <w:uiPriority w:val="99"/>
    <w:semiHidden/>
    <w:unhideWhenUsed/>
    <w:rsid w:val="00CD5A89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CD5A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CD5A89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Accentuation">
    <w:name w:val="Emphasis"/>
    <w:basedOn w:val="Policepardfaut"/>
    <w:uiPriority w:val="20"/>
    <w:semiHidden/>
    <w:unhideWhenUsed/>
    <w:qFormat/>
    <w:rsid w:val="00CD5A89"/>
    <w:rPr>
      <w:rFonts w:ascii="Microsoft Sans Serif" w:hAnsi="Microsoft Sans Serif" w:cs="Microsoft Sans Serif"/>
      <w:i/>
      <w:iCs/>
    </w:rPr>
  </w:style>
  <w:style w:type="table" w:styleId="Listecouleur">
    <w:name w:val="Colorful List"/>
    <w:basedOn w:val="TableauNormal"/>
    <w:uiPriority w:val="72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CD5A8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CD5A8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D5A89"/>
    <w:rPr>
      <w:rFonts w:ascii="Microsoft Sans Serif" w:hAnsi="Microsoft Sans Serif" w:cs="Microsoft Sans Serif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D5A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D5A89"/>
    <w:rPr>
      <w:rFonts w:ascii="Microsoft Sans Serif" w:hAnsi="Microsoft Sans Serif" w:cs="Microsoft Sans Serif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D5A89"/>
    <w:rPr>
      <w:rFonts w:ascii="Microsoft Sans Serif" w:hAnsi="Microsoft Sans Serif" w:cs="Microsoft Sans Serif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5A89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A89"/>
    <w:rPr>
      <w:rFonts w:ascii="Microsoft YaHei UI" w:eastAsia="Microsoft YaHei UI" w:hAnsi="Microsoft YaHei UI" w:cs="Microsoft Sans Serif"/>
    </w:rPr>
  </w:style>
  <w:style w:type="paragraph" w:styleId="Adressedestinataire">
    <w:name w:val="envelope address"/>
    <w:basedOn w:val="Normal"/>
    <w:uiPriority w:val="99"/>
    <w:semiHidden/>
    <w:unhideWhenUsed/>
    <w:rsid w:val="00CD5A8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D5A89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D5A89"/>
    <w:rPr>
      <w:rFonts w:ascii="Microsoft YaHei UI" w:eastAsia="Microsoft YaHei UI" w:hAnsi="Microsoft YaHei UI" w:cs="Microsoft Sans Serif"/>
    </w:rPr>
  </w:style>
  <w:style w:type="numbering" w:styleId="ArticleSection">
    <w:name w:val="Outline List 3"/>
    <w:basedOn w:val="Aucuneliste"/>
    <w:uiPriority w:val="99"/>
    <w:semiHidden/>
    <w:unhideWhenUsed/>
    <w:rsid w:val="00CD5A89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semiHidden/>
    <w:unhideWhenUsed/>
    <w:qFormat/>
    <w:rsid w:val="00CD5A89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CD5A89"/>
    <w:rPr>
      <w:rFonts w:ascii="Times New Roman" w:hAnsi="Times New Roman" w:cs="Times New Roman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CD5A89"/>
    <w:rPr>
      <w:rFonts w:ascii="Microsoft Sans Serif" w:hAnsi="Microsoft Sans Serif" w:cs="Microsoft Sans Serif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D5A89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D5A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D5A89"/>
    <w:rPr>
      <w:rFonts w:ascii="Microsoft Sans Serif" w:hAnsi="Microsoft Sans Serif" w:cs="Microsoft Sans Serif"/>
      <w:sz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D5A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D5A89"/>
    <w:rPr>
      <w:rFonts w:ascii="Microsoft Sans Serif" w:hAnsi="Microsoft Sans Serif" w:cs="Microsoft Sans Serif"/>
      <w:sz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D5A89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D5A89"/>
    <w:rPr>
      <w:rFonts w:ascii="Microsoft Sans Serif" w:hAnsi="Microsoft Sans Serif" w:cs="Microsoft Sans Serif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D5A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D5A89"/>
    <w:rPr>
      <w:rFonts w:ascii="Microsoft Sans Serif" w:hAnsi="Microsoft Sans Serif" w:cs="Microsoft Sans Serif"/>
      <w:sz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D5A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D5A89"/>
    <w:rPr>
      <w:rFonts w:ascii="Microsoft Sans Serif" w:hAnsi="Microsoft Sans Serif" w:cs="Microsoft Sans Serif"/>
      <w:sz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D5A89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D5A89"/>
    <w:rPr>
      <w:rFonts w:ascii="Microsoft Sans Serif" w:hAnsi="Microsoft Sans Serif" w:cs="Microsoft Sans Serif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D5A89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D5A89"/>
    <w:rPr>
      <w:rFonts w:ascii="Microsoft Sans Serif" w:hAnsi="Microsoft Sans Serif" w:cs="Microsoft Sans Serif"/>
      <w:sz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D5A89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D5A89"/>
    <w:rPr>
      <w:rFonts w:ascii="Microsoft Sans Serif" w:hAnsi="Microsoft Sans Serif" w:cs="Microsoft Sans Serif"/>
      <w:sz w:val="24"/>
    </w:rPr>
  </w:style>
  <w:style w:type="paragraph" w:styleId="Retraitnormal">
    <w:name w:val="Normal Indent"/>
    <w:basedOn w:val="Normal"/>
    <w:uiPriority w:val="99"/>
    <w:semiHidden/>
    <w:unhideWhenUsed/>
    <w:rsid w:val="00CD5A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D5A89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D5A89"/>
    <w:rPr>
      <w:rFonts w:ascii="Microsoft Sans Serif" w:hAnsi="Microsoft Sans Serif" w:cs="Microsoft Sans Serif"/>
      <w:sz w:val="24"/>
    </w:rPr>
  </w:style>
  <w:style w:type="table" w:styleId="Tableaucontemporain">
    <w:name w:val="Table Contemporary"/>
    <w:basedOn w:val="TableauNormal"/>
    <w:uiPriority w:val="99"/>
    <w:semiHidden/>
    <w:unhideWhenUsed/>
    <w:rsid w:val="00CD5A8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D5A8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D5A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8" w:space="0" w:color="29F39A" w:themeColor="accent1"/>
        <w:bottom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D5A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8" w:space="0" w:color="63A537" w:themeColor="accent2"/>
        <w:bottom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D5A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8" w:space="0" w:color="2F8E5F" w:themeColor="accent3"/>
        <w:bottom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D5A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8" w:space="0" w:color="44C1A3" w:themeColor="accent4"/>
        <w:bottom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D5A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8" w:space="0" w:color="4EB3CF" w:themeColor="accent5"/>
        <w:bottom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D5A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8" w:space="0" w:color="0BB4E3" w:themeColor="accent6"/>
        <w:bottom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auListe20">
    <w:name w:val="List Table 2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auListe30">
    <w:name w:val="List Table 3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D5A8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D5A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29F39A" w:themeColor="accent1"/>
        <w:bottom w:val="single" w:sz="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D5A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63A537" w:themeColor="accent2"/>
        <w:bottom w:val="single" w:sz="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D5A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2F8E5F" w:themeColor="accent3"/>
        <w:bottom w:val="single" w:sz="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D5A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44C1A3" w:themeColor="accent4"/>
        <w:bottom w:val="single" w:sz="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D5A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4EB3CF" w:themeColor="accent5"/>
        <w:bottom w:val="single" w:sz="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D5A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0BB4E3" w:themeColor="accent6"/>
        <w:bottom w:val="single" w:sz="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D5A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D5A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D5A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D5A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D5A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D5A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D5A89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D5A89"/>
    <w:rPr>
      <w:rFonts w:ascii="Microsoft Sans Serif" w:hAnsi="Microsoft Sans Serif" w:cs="Microsoft Sans Serif"/>
      <w:sz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CD5A89"/>
  </w:style>
  <w:style w:type="character" w:customStyle="1" w:styleId="SalutationsCar">
    <w:name w:val="Salutations Car"/>
    <w:basedOn w:val="Policepardfaut"/>
    <w:link w:val="Salutations"/>
    <w:uiPriority w:val="99"/>
    <w:semiHidden/>
    <w:rsid w:val="00CD5A89"/>
    <w:rPr>
      <w:rFonts w:ascii="Microsoft Sans Serif" w:hAnsi="Microsoft Sans Serif" w:cs="Microsoft Sans Serif"/>
      <w:sz w:val="24"/>
    </w:rPr>
  </w:style>
  <w:style w:type="table" w:styleId="Colonnesdetableau1">
    <w:name w:val="Table Columns 1"/>
    <w:basedOn w:val="TableauNormal"/>
    <w:uiPriority w:val="99"/>
    <w:semiHidden/>
    <w:unhideWhenUsed/>
    <w:rsid w:val="00CD5A8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D5A8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D5A8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D5A8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D5A8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CD5A89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CD5A89"/>
    <w:rPr>
      <w:rFonts w:ascii="Microsoft Sans Serif" w:hAnsi="Microsoft Sans Serif" w:cs="Microsoft Sans Serif"/>
      <w:sz w:val="24"/>
    </w:rPr>
  </w:style>
  <w:style w:type="table" w:styleId="Tableausimple10">
    <w:name w:val="Table Simple 1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D5A8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D5A8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CD5A8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D5A89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5A8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5A8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5A8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5A8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5A8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5A8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5A8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5A89"/>
    <w:pPr>
      <w:spacing w:line="240" w:lineRule="auto"/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CD5A89"/>
    <w:rPr>
      <w:rFonts w:ascii="Franklin Gothic Demi" w:eastAsiaTheme="majorEastAsia" w:hAnsi="Franklin Gothic Demi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CD5A8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D5A89"/>
    <w:rPr>
      <w:rFonts w:ascii="Consolas" w:hAnsi="Consolas" w:cs="Microsoft Sans Serif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CD5A89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CD5A89"/>
    <w:rPr>
      <w:rFonts w:ascii="Microsoft Sans Serif" w:hAnsi="Microsoft Sans Serif" w:cs="Microsoft Sans Serif"/>
      <w:sz w:val="24"/>
    </w:rPr>
  </w:style>
  <w:style w:type="table" w:styleId="Grilledetableau1">
    <w:name w:val="Table Grid 1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D5A8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D5A8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Grille1Clair">
    <w:name w:val="Grid Table 1 Light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auGrille3">
    <w:name w:val="Grid Table 3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D5A8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D5A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D5A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D5A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D5A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D5A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D5A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D5A8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D5A89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D5A89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D5A89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D5A89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D5A89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D5A89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CD5A8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D5A8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CD5A8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CD5A89"/>
    <w:rPr>
      <w:rFonts w:ascii="Microsoft Sans Serif" w:hAnsi="Microsoft Sans Serif" w:cs="Microsoft Sans Serif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D5A89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D5A89"/>
    <w:rPr>
      <w:rFonts w:ascii="Microsoft Sans Serif" w:hAnsi="Microsoft Sans Serif" w:cs="Microsoft Sans Serif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CD5A89"/>
    <w:rPr>
      <w:rFonts w:ascii="Microsoft Sans Serif" w:hAnsi="Microsoft Sans Serif" w:cs="Microsoft Sans Serif"/>
    </w:rPr>
  </w:style>
  <w:style w:type="table" w:styleId="Effetsdetableau3D1">
    <w:name w:val="Table 3D effects 1"/>
    <w:basedOn w:val="TableauNormal"/>
    <w:uiPriority w:val="99"/>
    <w:semiHidden/>
    <w:unhideWhenUsed/>
    <w:rsid w:val="00CD5A8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D5A8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D5A8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D5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semiHidden/>
    <w:unhideWhenUsed/>
    <w:qFormat/>
    <w:rsid w:val="00CD5A89"/>
    <w:rPr>
      <w:rFonts w:ascii="Microsoft Sans Serif" w:hAnsi="Microsoft Sans Serif" w:cs="Microsoft Sans Serif"/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CD5A89"/>
    <w:rPr>
      <w:rFonts w:ascii="Microsoft Sans Serif" w:hAnsi="Microsoft Sans Serif" w:cs="Microsoft Sans Seri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D5A89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Facture%20de%20service%20(conception%20avec%20d&#233;grad&#233;%20de%20verts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Facture de service (conception avec dégradé de verts)</Template>
  <TotalTime>0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2022-08-12T14:13:00Z</dcterms:created>
  <dcterms:modified xsi:type="dcterms:W3CDTF">2022-08-16T23:40:00Z</dcterms:modified>
</cp:coreProperties>
</file>